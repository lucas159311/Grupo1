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419F7C" w14:textId="3A05B63F"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6910A2">
        <w:t>acessar menu dinâmico</w:t>
      </w:r>
    </w:p>
    <w:p w14:paraId="25903808" w14:textId="082D723F" w:rsidR="004B1997" w:rsidRDefault="004B1997" w:rsidP="004B1997">
      <w:pPr>
        <w:pStyle w:val="EPP-Seonivel1"/>
      </w:pPr>
      <w:r>
        <w:t xml:space="preserve">número da </w:t>
      </w:r>
      <w:proofErr w:type="gramStart"/>
      <w:r>
        <w:t>historia</w:t>
      </w:r>
      <w:proofErr w:type="gramEnd"/>
      <w:r>
        <w:t xml:space="preserve">: </w:t>
      </w:r>
      <w:r w:rsidR="006910A2">
        <w:t>1</w:t>
      </w:r>
    </w:p>
    <w:p w14:paraId="42CB3A24" w14:textId="77777777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</w:t>
      </w:r>
      <w:proofErr w:type="gramStart"/>
      <w:r w:rsidR="004B1997">
        <w:t>historia</w:t>
      </w:r>
      <w:proofErr w:type="gramEnd"/>
    </w:p>
    <w:p w14:paraId="165CBC73" w14:textId="12DABF15" w:rsidR="004B1997" w:rsidRPr="006910A2" w:rsidRDefault="006910A2" w:rsidP="004B1997">
      <w:pPr>
        <w:pStyle w:val="Instruo"/>
        <w:rPr>
          <w:i w:val="0"/>
          <w:iCs/>
          <w:color w:val="auto"/>
        </w:rPr>
      </w:pPr>
      <w:bookmarkStart w:id="1" w:name="_Toc464633894"/>
      <w:r w:rsidRPr="006910A2">
        <w:rPr>
          <w:i w:val="0"/>
          <w:iCs/>
          <w:color w:val="auto"/>
          <w:lang w:val="pt-PT"/>
        </w:rPr>
        <w:t>Como funcionário, quero acessar um menu que mostre apenas as funcionalidades que eu tenha permissão para acessar.</w:t>
      </w:r>
    </w:p>
    <w:p w14:paraId="23E131B9" w14:textId="5C5A4F05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113D43A7" w14:textId="4070DF92" w:rsidR="00016CF6" w:rsidRDefault="00016CF6" w:rsidP="00016CF6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="006910A2" w:rsidRPr="006910A2">
        <w:rPr>
          <w:i/>
          <w:color w:val="auto"/>
        </w:rPr>
        <w:t>Usuário está logado.</w:t>
      </w:r>
    </w:p>
    <w:p w14:paraId="76590F0B" w14:textId="77777777" w:rsidR="00016CF6" w:rsidRDefault="00016CF6" w:rsidP="00016CF6">
      <w:pPr>
        <w:pStyle w:val="EPP-Cabealho"/>
        <w:jc w:val="left"/>
      </w:pPr>
    </w:p>
    <w:p w14:paraId="51A30DBC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1"/>
        <w:gridCol w:w="3763"/>
        <w:gridCol w:w="2389"/>
        <w:gridCol w:w="2405"/>
      </w:tblGrid>
      <w:tr w:rsidR="006910A2" w:rsidRPr="006910A2" w14:paraId="7036430D" w14:textId="77777777" w:rsidTr="00016CF6">
        <w:tc>
          <w:tcPr>
            <w:tcW w:w="1101" w:type="dxa"/>
          </w:tcPr>
          <w:p w14:paraId="7752BF22" w14:textId="77777777" w:rsidR="00016CF6" w:rsidRPr="006910A2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6910A2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3C7B7363" w14:textId="77777777" w:rsidR="00016CF6" w:rsidRPr="006910A2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6910A2">
              <w:rPr>
                <w:b/>
                <w:i w:val="0"/>
                <w:color w:val="auto"/>
              </w:rPr>
              <w:t>Funcionalidade</w:t>
            </w:r>
            <w:r w:rsidR="007E1532" w:rsidRPr="006910A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67067681" w14:textId="77777777" w:rsidR="00016CF6" w:rsidRPr="006910A2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6910A2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7DFD0F06" w14:textId="77777777" w:rsidR="00016CF6" w:rsidRPr="006910A2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6910A2">
              <w:rPr>
                <w:b/>
                <w:i w:val="0"/>
                <w:color w:val="auto"/>
              </w:rPr>
              <w:t>Resultado Esperado</w:t>
            </w:r>
          </w:p>
        </w:tc>
      </w:tr>
      <w:tr w:rsidR="006910A2" w:rsidRPr="006910A2" w14:paraId="7D165C12" w14:textId="77777777" w:rsidTr="00016CF6">
        <w:tc>
          <w:tcPr>
            <w:tcW w:w="1101" w:type="dxa"/>
          </w:tcPr>
          <w:p w14:paraId="6CB73CE3" w14:textId="77777777" w:rsidR="00016CF6" w:rsidRPr="006910A2" w:rsidRDefault="00016CF6" w:rsidP="007E6CB5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>01</w:t>
            </w:r>
          </w:p>
        </w:tc>
        <w:tc>
          <w:tcPr>
            <w:tcW w:w="3787" w:type="dxa"/>
          </w:tcPr>
          <w:p w14:paraId="4CA7B159" w14:textId="3F438EA2" w:rsidR="00016CF6" w:rsidRPr="006910A2" w:rsidRDefault="006910A2" w:rsidP="007E6CB5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>Usuário está logado como admin</w:t>
            </w:r>
          </w:p>
        </w:tc>
        <w:tc>
          <w:tcPr>
            <w:tcW w:w="2445" w:type="dxa"/>
          </w:tcPr>
          <w:p w14:paraId="584B77ED" w14:textId="36646C3F" w:rsidR="00016CF6" w:rsidRPr="006910A2" w:rsidRDefault="006910A2" w:rsidP="007E6CB5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>Credenciais de admin</w:t>
            </w:r>
          </w:p>
        </w:tc>
        <w:tc>
          <w:tcPr>
            <w:tcW w:w="2445" w:type="dxa"/>
          </w:tcPr>
          <w:p w14:paraId="62449BB5" w14:textId="506CECC7" w:rsidR="00016CF6" w:rsidRPr="006910A2" w:rsidRDefault="006910A2" w:rsidP="007E6CB5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>Todas as funcionalidades estão disponíveis</w:t>
            </w:r>
          </w:p>
        </w:tc>
      </w:tr>
      <w:tr w:rsidR="006910A2" w:rsidRPr="006910A2" w14:paraId="06115DE2" w14:textId="77777777" w:rsidTr="00016CF6">
        <w:tc>
          <w:tcPr>
            <w:tcW w:w="1101" w:type="dxa"/>
          </w:tcPr>
          <w:p w14:paraId="5DD71F44" w14:textId="77777777" w:rsidR="00016CF6" w:rsidRPr="006910A2" w:rsidRDefault="00096D0C" w:rsidP="007E6CB5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>02</w:t>
            </w:r>
          </w:p>
        </w:tc>
        <w:tc>
          <w:tcPr>
            <w:tcW w:w="3787" w:type="dxa"/>
          </w:tcPr>
          <w:p w14:paraId="20D74FF1" w14:textId="00ECF56F" w:rsidR="00016CF6" w:rsidRPr="006910A2" w:rsidRDefault="006910A2" w:rsidP="007E6CB5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 xml:space="preserve">Usuário está logado como um funcionário </w:t>
            </w:r>
          </w:p>
        </w:tc>
        <w:tc>
          <w:tcPr>
            <w:tcW w:w="2445" w:type="dxa"/>
          </w:tcPr>
          <w:p w14:paraId="7F229B07" w14:textId="0C6C4787" w:rsidR="00016CF6" w:rsidRPr="006910A2" w:rsidRDefault="006910A2" w:rsidP="007E6CB5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>Credenciais de funcionário</w:t>
            </w:r>
          </w:p>
        </w:tc>
        <w:tc>
          <w:tcPr>
            <w:tcW w:w="2445" w:type="dxa"/>
          </w:tcPr>
          <w:p w14:paraId="6DA24A82" w14:textId="2BDE96FB" w:rsidR="00016CF6" w:rsidRPr="006910A2" w:rsidRDefault="006910A2" w:rsidP="007E6CB5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>Apenas as funcionalidades pertinentes ao cargo aparecem no menu</w:t>
            </w:r>
          </w:p>
        </w:tc>
      </w:tr>
    </w:tbl>
    <w:p w14:paraId="3C774BE5" w14:textId="77777777" w:rsidR="00016CF6" w:rsidRPr="006910A2" w:rsidRDefault="00016CF6" w:rsidP="007E6CB5">
      <w:pPr>
        <w:pStyle w:val="EPP-Comentario"/>
        <w:rPr>
          <w:i w:val="0"/>
          <w:color w:val="auto"/>
        </w:rPr>
      </w:pPr>
    </w:p>
    <w:p w14:paraId="47A776FE" w14:textId="77777777" w:rsidR="0033170C" w:rsidRPr="006910A2" w:rsidRDefault="0033170C" w:rsidP="0033170C">
      <w:pPr>
        <w:pStyle w:val="EPP-Seonivel1"/>
      </w:pPr>
      <w:r w:rsidRPr="006910A2">
        <w:t>tEM PROTÓTIPO?</w:t>
      </w:r>
    </w:p>
    <w:p w14:paraId="7E8CD034" w14:textId="0A857FD1" w:rsidR="0033170C" w:rsidRDefault="006910A2" w:rsidP="007E6CB5">
      <w:pPr>
        <w:pStyle w:val="EPP-Comentario"/>
        <w:rPr>
          <w:i w:val="0"/>
          <w:color w:val="auto"/>
        </w:rPr>
      </w:pPr>
      <w:r w:rsidRPr="006910A2">
        <w:rPr>
          <w:i w:val="0"/>
          <w:color w:val="auto"/>
        </w:rPr>
        <w:t>Sem protótipo pronto.</w:t>
      </w:r>
    </w:p>
    <w:p w14:paraId="7A571A46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2EC02EFB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610FA60F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4D9C6B77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41322EE7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1670F183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13DDE2A4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09564F31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66AB9766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16C1BF31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56C9CCF1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1845CAD8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75D5DEA7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27048C29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30923F6F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6E2946BA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36B5AA68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0F5FA6C8" w14:textId="1D4432ED" w:rsidR="0062023D" w:rsidRPr="0062023D" w:rsidRDefault="0062023D" w:rsidP="0062023D">
      <w:pPr>
        <w:pStyle w:val="Ttulo1"/>
        <w:numPr>
          <w:ilvl w:val="0"/>
          <w:numId w:val="13"/>
        </w:numPr>
        <w:rPr>
          <w:lang w:val="pt-PT"/>
        </w:rPr>
      </w:pPr>
      <w:r>
        <w:lastRenderedPageBreak/>
        <w:t>caso de uso: FAZER LOGIN/redefinir senha</w:t>
      </w:r>
    </w:p>
    <w:p w14:paraId="638DEDB1" w14:textId="310A6FDB" w:rsidR="0062023D" w:rsidRDefault="0062023D" w:rsidP="0062023D">
      <w:pPr>
        <w:pStyle w:val="EPP-Seonivel1"/>
      </w:pPr>
      <w:r>
        <w:t xml:space="preserve">número da </w:t>
      </w:r>
      <w:proofErr w:type="gramStart"/>
      <w:r>
        <w:t>historia</w:t>
      </w:r>
      <w:proofErr w:type="gramEnd"/>
      <w:r>
        <w:t>: 2</w:t>
      </w:r>
    </w:p>
    <w:p w14:paraId="19AE61B9" w14:textId="77777777" w:rsidR="0062023D" w:rsidRDefault="0062023D" w:rsidP="0062023D">
      <w:pPr>
        <w:pStyle w:val="EPP-Seonivel1"/>
      </w:pPr>
      <w:r>
        <w:t xml:space="preserve">Descrição da </w:t>
      </w:r>
      <w:proofErr w:type="gramStart"/>
      <w:r>
        <w:t>historia</w:t>
      </w:r>
      <w:proofErr w:type="gramEnd"/>
    </w:p>
    <w:p w14:paraId="51E7AC9B" w14:textId="106AD328" w:rsidR="0062023D" w:rsidRPr="006910A2" w:rsidRDefault="0062023D" w:rsidP="0062023D">
      <w:pPr>
        <w:pStyle w:val="Instruo"/>
        <w:rPr>
          <w:i w:val="0"/>
          <w:iCs/>
          <w:color w:val="auto"/>
        </w:rPr>
      </w:pPr>
      <w:r w:rsidRPr="006910A2">
        <w:rPr>
          <w:i w:val="0"/>
          <w:iCs/>
          <w:color w:val="auto"/>
          <w:lang w:val="pt-PT"/>
        </w:rPr>
        <w:t xml:space="preserve">Como </w:t>
      </w:r>
      <w:r>
        <w:rPr>
          <w:i w:val="0"/>
          <w:iCs/>
          <w:color w:val="auto"/>
          <w:lang w:val="pt-PT"/>
        </w:rPr>
        <w:t>usuário</w:t>
      </w:r>
      <w:r w:rsidRPr="006910A2">
        <w:rPr>
          <w:i w:val="0"/>
          <w:iCs/>
          <w:color w:val="auto"/>
          <w:lang w:val="pt-PT"/>
        </w:rPr>
        <w:t>, quero acessar um</w:t>
      </w:r>
      <w:r>
        <w:rPr>
          <w:i w:val="0"/>
          <w:iCs/>
          <w:color w:val="auto"/>
          <w:lang w:val="pt-PT"/>
        </w:rPr>
        <w:t xml:space="preserve">a tela de login </w:t>
      </w:r>
      <w:r w:rsidRPr="006910A2">
        <w:rPr>
          <w:i w:val="0"/>
          <w:iCs/>
          <w:color w:val="auto"/>
          <w:lang w:val="pt-PT"/>
        </w:rPr>
        <w:t xml:space="preserve">que </w:t>
      </w:r>
      <w:r>
        <w:rPr>
          <w:i w:val="0"/>
          <w:iCs/>
          <w:color w:val="auto"/>
          <w:lang w:val="pt-PT"/>
        </w:rPr>
        <w:t>possibilite me autenticar e redefinir minha senha se necessário.</w:t>
      </w:r>
    </w:p>
    <w:p w14:paraId="3FD58B34" w14:textId="77777777" w:rsidR="0062023D" w:rsidRDefault="0062023D" w:rsidP="0062023D">
      <w:pPr>
        <w:pStyle w:val="EPP-Seonivel1"/>
      </w:pPr>
      <w:r>
        <w:t>TESTES DE ACEITAÇÃO</w:t>
      </w:r>
    </w:p>
    <w:p w14:paraId="7E4A1C02" w14:textId="77777777" w:rsidR="0062023D" w:rsidRDefault="0062023D" w:rsidP="0062023D">
      <w:pPr>
        <w:pStyle w:val="EPP-Cabealho"/>
        <w:jc w:val="left"/>
      </w:pPr>
      <w:r w:rsidRPr="00016CF6">
        <w:rPr>
          <w:b/>
        </w:rPr>
        <w:t>Pré-condição</w:t>
      </w:r>
      <w:r>
        <w:t xml:space="preserve">: </w:t>
      </w:r>
      <w:r w:rsidRPr="006910A2">
        <w:rPr>
          <w:i/>
          <w:color w:val="auto"/>
        </w:rPr>
        <w:t>Usuário está logado.</w:t>
      </w:r>
    </w:p>
    <w:p w14:paraId="7C217BEC" w14:textId="77777777" w:rsidR="0062023D" w:rsidRDefault="0062023D" w:rsidP="0062023D">
      <w:pPr>
        <w:pStyle w:val="EPP-Cabealho"/>
        <w:jc w:val="left"/>
      </w:pPr>
    </w:p>
    <w:p w14:paraId="2B9C0F09" w14:textId="77777777" w:rsidR="0062023D" w:rsidRDefault="0062023D" w:rsidP="0062023D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4"/>
        <w:gridCol w:w="3765"/>
        <w:gridCol w:w="2393"/>
        <w:gridCol w:w="2396"/>
      </w:tblGrid>
      <w:tr w:rsidR="0062023D" w:rsidRPr="006910A2" w14:paraId="034457F2" w14:textId="77777777" w:rsidTr="00863069">
        <w:tc>
          <w:tcPr>
            <w:tcW w:w="1101" w:type="dxa"/>
          </w:tcPr>
          <w:p w14:paraId="1CF9A151" w14:textId="77777777" w:rsidR="0062023D" w:rsidRPr="006910A2" w:rsidRDefault="0062023D" w:rsidP="00863069">
            <w:pPr>
              <w:pStyle w:val="EPP-Comentario"/>
              <w:rPr>
                <w:b/>
                <w:i w:val="0"/>
                <w:color w:val="auto"/>
              </w:rPr>
            </w:pPr>
            <w:r w:rsidRPr="006910A2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2FAE5A1F" w14:textId="77777777" w:rsidR="0062023D" w:rsidRPr="006910A2" w:rsidRDefault="0062023D" w:rsidP="00863069">
            <w:pPr>
              <w:pStyle w:val="EPP-Comentario"/>
              <w:rPr>
                <w:b/>
                <w:i w:val="0"/>
                <w:color w:val="auto"/>
              </w:rPr>
            </w:pPr>
            <w:r w:rsidRPr="006910A2">
              <w:rPr>
                <w:b/>
                <w:i w:val="0"/>
                <w:color w:val="auto"/>
              </w:rPr>
              <w:t>Funcionalidade/Comportamento</w:t>
            </w:r>
          </w:p>
        </w:tc>
        <w:tc>
          <w:tcPr>
            <w:tcW w:w="2445" w:type="dxa"/>
          </w:tcPr>
          <w:p w14:paraId="4EC42BDB" w14:textId="77777777" w:rsidR="0062023D" w:rsidRPr="006910A2" w:rsidRDefault="0062023D" w:rsidP="00863069">
            <w:pPr>
              <w:pStyle w:val="EPP-Comentario"/>
              <w:rPr>
                <w:b/>
                <w:i w:val="0"/>
                <w:color w:val="auto"/>
              </w:rPr>
            </w:pPr>
            <w:r w:rsidRPr="006910A2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56D34D2B" w14:textId="77777777" w:rsidR="0062023D" w:rsidRPr="006910A2" w:rsidRDefault="0062023D" w:rsidP="00863069">
            <w:pPr>
              <w:pStyle w:val="EPP-Comentario"/>
              <w:rPr>
                <w:b/>
                <w:i w:val="0"/>
                <w:color w:val="auto"/>
              </w:rPr>
            </w:pPr>
            <w:r w:rsidRPr="006910A2">
              <w:rPr>
                <w:b/>
                <w:i w:val="0"/>
                <w:color w:val="auto"/>
              </w:rPr>
              <w:t>Resultado Esperado</w:t>
            </w:r>
          </w:p>
        </w:tc>
      </w:tr>
      <w:tr w:rsidR="0062023D" w:rsidRPr="006910A2" w14:paraId="4A56EE5B" w14:textId="77777777" w:rsidTr="00863069">
        <w:tc>
          <w:tcPr>
            <w:tcW w:w="1101" w:type="dxa"/>
          </w:tcPr>
          <w:p w14:paraId="6FEE92E9" w14:textId="77777777" w:rsidR="0062023D" w:rsidRPr="006910A2" w:rsidRDefault="0062023D" w:rsidP="00863069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>01</w:t>
            </w:r>
          </w:p>
        </w:tc>
        <w:tc>
          <w:tcPr>
            <w:tcW w:w="3787" w:type="dxa"/>
          </w:tcPr>
          <w:p w14:paraId="2E86F719" w14:textId="0C68255A" w:rsidR="0062023D" w:rsidRPr="006910A2" w:rsidRDefault="0062023D" w:rsidP="00863069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 xml:space="preserve">Usuário </w:t>
            </w:r>
            <w:r>
              <w:rPr>
                <w:i w:val="0"/>
                <w:color w:val="auto"/>
              </w:rPr>
              <w:t>possui as credenciais corretas</w:t>
            </w:r>
          </w:p>
        </w:tc>
        <w:tc>
          <w:tcPr>
            <w:tcW w:w="2445" w:type="dxa"/>
          </w:tcPr>
          <w:p w14:paraId="0AC24DA1" w14:textId="25371EA3" w:rsidR="0062023D" w:rsidRPr="006910A2" w:rsidRDefault="0062023D" w:rsidP="00863069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 xml:space="preserve">Credenciais </w:t>
            </w:r>
            <w:r>
              <w:rPr>
                <w:i w:val="0"/>
                <w:color w:val="auto"/>
              </w:rPr>
              <w:t>corretas</w:t>
            </w:r>
          </w:p>
        </w:tc>
        <w:tc>
          <w:tcPr>
            <w:tcW w:w="2445" w:type="dxa"/>
          </w:tcPr>
          <w:p w14:paraId="5B28E145" w14:textId="1E78CD82" w:rsidR="0062023D" w:rsidRPr="006910A2" w:rsidRDefault="0062023D" w:rsidP="00863069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Redirecionar para o menu</w:t>
            </w:r>
          </w:p>
        </w:tc>
      </w:tr>
      <w:tr w:rsidR="0062023D" w:rsidRPr="006910A2" w14:paraId="54A7E5F7" w14:textId="77777777" w:rsidTr="00863069">
        <w:tc>
          <w:tcPr>
            <w:tcW w:w="1101" w:type="dxa"/>
          </w:tcPr>
          <w:p w14:paraId="0402EE2E" w14:textId="77777777" w:rsidR="0062023D" w:rsidRPr="006910A2" w:rsidRDefault="0062023D" w:rsidP="00863069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>02</w:t>
            </w:r>
          </w:p>
        </w:tc>
        <w:tc>
          <w:tcPr>
            <w:tcW w:w="3787" w:type="dxa"/>
          </w:tcPr>
          <w:p w14:paraId="7F781B5F" w14:textId="39A81A2D" w:rsidR="0062023D" w:rsidRPr="006910A2" w:rsidRDefault="0062023D" w:rsidP="00863069">
            <w:pPr>
              <w:pStyle w:val="EPP-Comentario"/>
              <w:rPr>
                <w:i w:val="0"/>
                <w:color w:val="auto"/>
              </w:rPr>
            </w:pPr>
            <w:r w:rsidRPr="006910A2">
              <w:rPr>
                <w:i w:val="0"/>
                <w:color w:val="auto"/>
              </w:rPr>
              <w:t xml:space="preserve">Usuário </w:t>
            </w:r>
            <w:r>
              <w:rPr>
                <w:i w:val="0"/>
                <w:color w:val="auto"/>
              </w:rPr>
              <w:t>não possui as credenciais</w:t>
            </w:r>
            <w:r w:rsidRPr="006910A2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445" w:type="dxa"/>
          </w:tcPr>
          <w:p w14:paraId="3DBF0259" w14:textId="270F13CB" w:rsidR="0062023D" w:rsidRPr="006910A2" w:rsidRDefault="0062023D" w:rsidP="00863069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Credenciais incorretas</w:t>
            </w:r>
          </w:p>
        </w:tc>
        <w:tc>
          <w:tcPr>
            <w:tcW w:w="2445" w:type="dxa"/>
          </w:tcPr>
          <w:p w14:paraId="63C9ED77" w14:textId="3BDC4A75" w:rsidR="0062023D" w:rsidRPr="006910A2" w:rsidRDefault="0062023D" w:rsidP="00863069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Mensagem de erro</w:t>
            </w:r>
          </w:p>
        </w:tc>
      </w:tr>
      <w:tr w:rsidR="0062023D" w:rsidRPr="006910A2" w14:paraId="13A3C9A1" w14:textId="77777777" w:rsidTr="00863069">
        <w:tc>
          <w:tcPr>
            <w:tcW w:w="1101" w:type="dxa"/>
          </w:tcPr>
          <w:p w14:paraId="541E6BB2" w14:textId="3EF8F559" w:rsidR="0062023D" w:rsidRPr="006910A2" w:rsidRDefault="0062023D" w:rsidP="00863069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03</w:t>
            </w:r>
          </w:p>
        </w:tc>
        <w:tc>
          <w:tcPr>
            <w:tcW w:w="3787" w:type="dxa"/>
          </w:tcPr>
          <w:p w14:paraId="2E165D90" w14:textId="218FE308" w:rsidR="0062023D" w:rsidRPr="006910A2" w:rsidRDefault="0062023D" w:rsidP="0062023D">
            <w:pPr>
              <w:pStyle w:val="EPP-Comentario"/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Usuário esqueceu a senha</w:t>
            </w:r>
          </w:p>
        </w:tc>
        <w:tc>
          <w:tcPr>
            <w:tcW w:w="2445" w:type="dxa"/>
          </w:tcPr>
          <w:p w14:paraId="2B10253F" w14:textId="640FB8D2" w:rsidR="0062023D" w:rsidRDefault="0062023D" w:rsidP="00863069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Esqueci minha senha</w:t>
            </w:r>
          </w:p>
        </w:tc>
        <w:tc>
          <w:tcPr>
            <w:tcW w:w="2445" w:type="dxa"/>
          </w:tcPr>
          <w:p w14:paraId="2571A3C0" w14:textId="03E69D76" w:rsidR="0062023D" w:rsidRDefault="0062023D" w:rsidP="00863069">
            <w:pPr>
              <w:pStyle w:val="EPP-Comentari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Tela de redefinição de senha</w:t>
            </w:r>
          </w:p>
        </w:tc>
      </w:tr>
    </w:tbl>
    <w:p w14:paraId="482E189C" w14:textId="77777777" w:rsidR="0062023D" w:rsidRPr="006910A2" w:rsidRDefault="0062023D" w:rsidP="0062023D">
      <w:pPr>
        <w:pStyle w:val="EPP-Comentario"/>
        <w:rPr>
          <w:i w:val="0"/>
          <w:color w:val="auto"/>
        </w:rPr>
      </w:pPr>
    </w:p>
    <w:p w14:paraId="2B72F762" w14:textId="77777777" w:rsidR="0062023D" w:rsidRPr="006910A2" w:rsidRDefault="0062023D" w:rsidP="0062023D">
      <w:pPr>
        <w:pStyle w:val="EPP-Seonivel1"/>
      </w:pPr>
      <w:r w:rsidRPr="006910A2">
        <w:t>tEM PROTÓTIPO?</w:t>
      </w:r>
    </w:p>
    <w:p w14:paraId="748934DA" w14:textId="77777777" w:rsidR="0062023D" w:rsidRDefault="0062023D" w:rsidP="0062023D">
      <w:pPr>
        <w:pStyle w:val="EPP-Comentario"/>
        <w:rPr>
          <w:i w:val="0"/>
          <w:color w:val="auto"/>
        </w:rPr>
      </w:pPr>
      <w:r w:rsidRPr="006910A2">
        <w:rPr>
          <w:i w:val="0"/>
          <w:color w:val="auto"/>
        </w:rPr>
        <w:t>Sem protótipo pronto.</w:t>
      </w:r>
    </w:p>
    <w:p w14:paraId="4EBD8F9F" w14:textId="77777777" w:rsidR="0062023D" w:rsidRDefault="0062023D" w:rsidP="0062023D">
      <w:pPr>
        <w:pStyle w:val="EPP-Comentario"/>
        <w:rPr>
          <w:i w:val="0"/>
          <w:color w:val="auto"/>
        </w:rPr>
      </w:pPr>
    </w:p>
    <w:p w14:paraId="593BAD7D" w14:textId="77777777" w:rsidR="0062023D" w:rsidRDefault="0062023D" w:rsidP="0062023D">
      <w:pPr>
        <w:pStyle w:val="EPP-Comentario"/>
        <w:rPr>
          <w:i w:val="0"/>
          <w:color w:val="auto"/>
        </w:rPr>
      </w:pPr>
    </w:p>
    <w:p w14:paraId="617B6F5F" w14:textId="77777777" w:rsidR="0062023D" w:rsidRDefault="0062023D" w:rsidP="0062023D">
      <w:pPr>
        <w:pStyle w:val="EPP-Comentario"/>
        <w:rPr>
          <w:i w:val="0"/>
          <w:color w:val="auto"/>
        </w:rPr>
      </w:pPr>
    </w:p>
    <w:p w14:paraId="576C7CFB" w14:textId="77777777" w:rsidR="0062023D" w:rsidRDefault="0062023D" w:rsidP="0062023D">
      <w:pPr>
        <w:pStyle w:val="EPP-Comentario"/>
        <w:rPr>
          <w:i w:val="0"/>
          <w:color w:val="auto"/>
        </w:rPr>
      </w:pPr>
    </w:p>
    <w:p w14:paraId="7803917B" w14:textId="77777777" w:rsidR="0062023D" w:rsidRDefault="0062023D" w:rsidP="0062023D">
      <w:pPr>
        <w:pStyle w:val="EPP-Comentario"/>
        <w:rPr>
          <w:i w:val="0"/>
          <w:color w:val="auto"/>
        </w:rPr>
      </w:pPr>
    </w:p>
    <w:p w14:paraId="3BF115E4" w14:textId="77777777" w:rsidR="0062023D" w:rsidRDefault="0062023D" w:rsidP="0062023D">
      <w:pPr>
        <w:pStyle w:val="EPP-Comentario"/>
        <w:rPr>
          <w:i w:val="0"/>
          <w:color w:val="auto"/>
        </w:rPr>
      </w:pPr>
    </w:p>
    <w:p w14:paraId="2AE1AF8F" w14:textId="77777777" w:rsidR="0062023D" w:rsidRDefault="0062023D" w:rsidP="0062023D">
      <w:pPr>
        <w:pStyle w:val="EPP-Comentario"/>
        <w:rPr>
          <w:i w:val="0"/>
          <w:color w:val="auto"/>
        </w:rPr>
      </w:pPr>
    </w:p>
    <w:p w14:paraId="2F18D1B9" w14:textId="77777777" w:rsidR="0062023D" w:rsidRDefault="0062023D" w:rsidP="0062023D">
      <w:pPr>
        <w:pStyle w:val="EPP-Comentario"/>
        <w:rPr>
          <w:i w:val="0"/>
          <w:color w:val="auto"/>
        </w:rPr>
      </w:pPr>
    </w:p>
    <w:p w14:paraId="663278B3" w14:textId="77777777" w:rsidR="0062023D" w:rsidRDefault="0062023D" w:rsidP="0062023D">
      <w:pPr>
        <w:pStyle w:val="EPP-Comentario"/>
        <w:rPr>
          <w:i w:val="0"/>
          <w:color w:val="auto"/>
        </w:rPr>
      </w:pPr>
    </w:p>
    <w:p w14:paraId="16E38941" w14:textId="77777777" w:rsidR="0062023D" w:rsidRDefault="0062023D" w:rsidP="007E6CB5">
      <w:pPr>
        <w:pStyle w:val="EPP-Comentario"/>
        <w:rPr>
          <w:i w:val="0"/>
          <w:color w:val="auto"/>
        </w:rPr>
      </w:pPr>
    </w:p>
    <w:p w14:paraId="2870054B" w14:textId="77777777" w:rsidR="0062023D" w:rsidRPr="006910A2" w:rsidRDefault="0062023D" w:rsidP="007E6CB5">
      <w:pPr>
        <w:pStyle w:val="EPP-Comentario"/>
        <w:rPr>
          <w:i w:val="0"/>
          <w:color w:val="auto"/>
        </w:rPr>
      </w:pPr>
    </w:p>
    <w:sectPr w:rsidR="0062023D" w:rsidRPr="006910A2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8C551" w14:textId="77777777" w:rsidR="00BE79BC" w:rsidRDefault="00BE79BC">
      <w:r>
        <w:separator/>
      </w:r>
    </w:p>
  </w:endnote>
  <w:endnote w:type="continuationSeparator" w:id="0">
    <w:p w14:paraId="28A7973B" w14:textId="77777777" w:rsidR="00BE79BC" w:rsidRDefault="00BE7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BD48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24EA1938" w14:textId="77777777">
      <w:trPr>
        <w:cantSplit/>
      </w:trPr>
      <w:tc>
        <w:tcPr>
          <w:tcW w:w="6300" w:type="dxa"/>
        </w:tcPr>
        <w:p w14:paraId="6F187A66" w14:textId="36343AA7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69452F">
                <w:t>&lt;</w:t>
              </w:r>
              <w:r w:rsidR="00B97FE8">
                <w:t>GP1</w:t>
              </w:r>
              <w:r w:rsidR="0069452F">
                <w:t>&gt; - &lt;</w:t>
              </w:r>
              <w:r w:rsidR="0062023D">
                <w:t>LOGIN E MENU</w:t>
              </w:r>
              <w:r w:rsidR="0069452F">
                <w:t>&gt;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69452F">
                <w:t>Versão &lt;</w:t>
              </w:r>
              <w:r w:rsidR="0062023D">
                <w:t>1.0</w:t>
              </w:r>
              <w:r w:rsidR="0069452F">
                <w:t>&gt;</w:t>
              </w:r>
            </w:sdtContent>
          </w:sdt>
        </w:p>
      </w:tc>
      <w:tc>
        <w:tcPr>
          <w:tcW w:w="1705" w:type="dxa"/>
          <w:vAlign w:val="center"/>
        </w:tcPr>
        <w:p w14:paraId="191C9604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78B3CDC6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43D64F96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6910A2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D2417" w14:textId="77777777" w:rsidR="00BE79BC" w:rsidRDefault="00BE79BC">
      <w:r>
        <w:separator/>
      </w:r>
    </w:p>
  </w:footnote>
  <w:footnote w:type="continuationSeparator" w:id="0">
    <w:p w14:paraId="1D88F189" w14:textId="77777777" w:rsidR="00BE79BC" w:rsidRDefault="00BE7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2FC7EDA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7715BA8F" w14:textId="47D3EA2E" w:rsidR="00FB4266" w:rsidRPr="00B97FE8" w:rsidRDefault="00375F64" w:rsidP="00B97FE8">
          <w:pPr>
            <w:pStyle w:val="EPP-Cabealho"/>
          </w:pPr>
          <w:r>
            <w:t>&lt;</w:t>
          </w:r>
          <w:r w:rsidR="00B97FE8">
            <w:t>Grupo1</w:t>
          </w:r>
          <w:r>
            <w:t>&gt;</w:t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17A2FDE8" w14:textId="5FE6851E" w:rsidR="00FB4266" w:rsidRDefault="004B199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&lt;Historia de Usuario&gt;</w:t>
              </w:r>
            </w:p>
          </w:tc>
        </w:sdtContent>
      </w:sdt>
      <w:tc>
        <w:tcPr>
          <w:tcW w:w="1440" w:type="dxa"/>
          <w:vAlign w:val="center"/>
        </w:tcPr>
        <w:p w14:paraId="62F36DCB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3F4B82C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668705648">
    <w:abstractNumId w:val="4"/>
  </w:num>
  <w:num w:numId="2" w16cid:durableId="1408268354">
    <w:abstractNumId w:val="5"/>
  </w:num>
  <w:num w:numId="3" w16cid:durableId="1735736365">
    <w:abstractNumId w:val="5"/>
  </w:num>
  <w:num w:numId="4" w16cid:durableId="653145442">
    <w:abstractNumId w:val="5"/>
  </w:num>
  <w:num w:numId="5" w16cid:durableId="321542777">
    <w:abstractNumId w:val="5"/>
  </w:num>
  <w:num w:numId="6" w16cid:durableId="481846349">
    <w:abstractNumId w:val="2"/>
  </w:num>
  <w:num w:numId="7" w16cid:durableId="466438952">
    <w:abstractNumId w:val="5"/>
  </w:num>
  <w:num w:numId="8" w16cid:durableId="156532304">
    <w:abstractNumId w:val="5"/>
  </w:num>
  <w:num w:numId="9" w16cid:durableId="1123690905">
    <w:abstractNumId w:val="0"/>
  </w:num>
  <w:num w:numId="10" w16cid:durableId="1131358588">
    <w:abstractNumId w:val="1"/>
  </w:num>
  <w:num w:numId="11" w16cid:durableId="586110257">
    <w:abstractNumId w:val="3"/>
  </w:num>
  <w:num w:numId="12" w16cid:durableId="1502156385">
    <w:abstractNumId w:val="3"/>
    <w:lvlOverride w:ilvl="0">
      <w:startOverride w:val="1"/>
    </w:lvlOverride>
  </w:num>
  <w:num w:numId="13" w16cid:durableId="1403600953">
    <w:abstractNumId w:val="5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A2"/>
    <w:rsid w:val="0000781E"/>
    <w:rsid w:val="00016CF6"/>
    <w:rsid w:val="00031AC4"/>
    <w:rsid w:val="00096D0C"/>
    <w:rsid w:val="000C77A8"/>
    <w:rsid w:val="00141BB7"/>
    <w:rsid w:val="00153EE8"/>
    <w:rsid w:val="001636B5"/>
    <w:rsid w:val="00185D0C"/>
    <w:rsid w:val="001E0869"/>
    <w:rsid w:val="00254122"/>
    <w:rsid w:val="0033170C"/>
    <w:rsid w:val="00366AC2"/>
    <w:rsid w:val="00375F64"/>
    <w:rsid w:val="00442A5D"/>
    <w:rsid w:val="00453FD0"/>
    <w:rsid w:val="0049456B"/>
    <w:rsid w:val="004B1997"/>
    <w:rsid w:val="00580EC3"/>
    <w:rsid w:val="005C2EBC"/>
    <w:rsid w:val="0062023D"/>
    <w:rsid w:val="00636D67"/>
    <w:rsid w:val="00651E57"/>
    <w:rsid w:val="006910A2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A6367"/>
    <w:rsid w:val="009B0E25"/>
    <w:rsid w:val="00AA73B9"/>
    <w:rsid w:val="00AC5BC3"/>
    <w:rsid w:val="00AF2C6E"/>
    <w:rsid w:val="00B210BA"/>
    <w:rsid w:val="00B5102A"/>
    <w:rsid w:val="00B97FE8"/>
    <w:rsid w:val="00BA0484"/>
    <w:rsid w:val="00BB664B"/>
    <w:rsid w:val="00BE79BC"/>
    <w:rsid w:val="00C0049F"/>
    <w:rsid w:val="00C16EDA"/>
    <w:rsid w:val="00C36863"/>
    <w:rsid w:val="00C57F6A"/>
    <w:rsid w:val="00D3374F"/>
    <w:rsid w:val="00D60B3D"/>
    <w:rsid w:val="00E700C7"/>
    <w:rsid w:val="00E74320"/>
    <w:rsid w:val="00E85C1E"/>
    <w:rsid w:val="00EA5759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FDBF5B"/>
  <w15:docId w15:val="{E380C953-397B-404D-9D4D-5C32F044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\Downloads\Template%20-%20Historia%20de%20Usu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Usuario.dotx</Template>
  <TotalTime>6</TotalTime>
  <Pages>1</Pages>
  <Words>194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&lt;GP1&gt; - &lt;LOGIN E MENU&gt;</Manager>
  <Company/>
  <LinksUpToDate>false</LinksUpToDate>
  <CharactersWithSpaces>1244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&lt;Historia de Usuario&gt;</dc:title>
  <dc:subject>Versão &lt;1.0&gt;</dc:subject>
  <dc:creator>Panobianco Academia</dc:creator>
  <cp:lastModifiedBy>Leonardo Aquino</cp:lastModifiedBy>
  <cp:revision>4</cp:revision>
  <cp:lastPrinted>2005-05-05T18:34:00Z</cp:lastPrinted>
  <dcterms:created xsi:type="dcterms:W3CDTF">2023-09-13T10:26:00Z</dcterms:created>
  <dcterms:modified xsi:type="dcterms:W3CDTF">2023-10-04T00:06:00Z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